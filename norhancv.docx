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vertAnchor="page" w:horzAnchor="margin" w:tblpY="556"/>
        <w:tblW w:w="53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598"/>
        <w:gridCol w:w="5600"/>
      </w:tblGrid>
      <w:tr w:rsidR="0084317D" w:rsidRPr="0084317D" w:rsidTr="0084317D">
        <w:trPr>
          <w:trHeight w:val="1579"/>
        </w:trPr>
        <w:tc>
          <w:tcPr>
            <w:tcW w:w="5598" w:type="dxa"/>
          </w:tcPr>
          <w:p w:rsidR="0084317D" w:rsidRPr="0084317D" w:rsidRDefault="0084317D" w:rsidP="0084317D">
            <w:pPr>
              <w:pStyle w:val="Title"/>
              <w:rPr>
                <w:color w:val="5F497A" w:themeColor="accent4" w:themeShade="BF"/>
                <w:sz w:val="52"/>
                <w:szCs w:val="52"/>
              </w:rPr>
            </w:pPr>
            <w:proofErr w:type="spellStart"/>
            <w:r w:rsidRPr="0084317D">
              <w:rPr>
                <w:color w:val="5F497A" w:themeColor="accent4" w:themeShade="BF"/>
                <w:sz w:val="52"/>
                <w:szCs w:val="52"/>
              </w:rPr>
              <w:t>Norhan</w:t>
            </w:r>
            <w:proofErr w:type="spellEnd"/>
            <w:r w:rsidRPr="0084317D">
              <w:rPr>
                <w:color w:val="5F497A" w:themeColor="accent4" w:themeShade="BF"/>
                <w:sz w:val="52"/>
                <w:szCs w:val="52"/>
              </w:rPr>
              <w:t xml:space="preserve"> Nabil</w:t>
            </w:r>
          </w:p>
          <w:p w:rsidR="0084317D" w:rsidRPr="0084317D" w:rsidRDefault="0084317D" w:rsidP="0084317D">
            <w:pPr>
              <w:pStyle w:val="Title"/>
              <w:rPr>
                <w:b w:val="0"/>
                <w:bCs/>
                <w:sz w:val="40"/>
                <w:szCs w:val="40"/>
              </w:rPr>
            </w:pPr>
            <w:r w:rsidRPr="0084317D">
              <w:rPr>
                <w:b w:val="0"/>
                <w:bCs/>
                <w:color w:val="5F497A" w:themeColor="accent4" w:themeShade="BF"/>
                <w:sz w:val="40"/>
                <w:szCs w:val="40"/>
              </w:rPr>
              <w:t>FRONTEND DEVELOPER</w:t>
            </w:r>
          </w:p>
        </w:tc>
        <w:tc>
          <w:tcPr>
            <w:tcW w:w="5600" w:type="dxa"/>
          </w:tcPr>
          <w:p w:rsidR="0084317D" w:rsidRPr="0084317D" w:rsidRDefault="0084317D" w:rsidP="0084317D">
            <w:pPr>
              <w:pStyle w:val="ContactInfo"/>
              <w:spacing w:line="276" w:lineRule="auto"/>
              <w:rPr>
                <w:rFonts w:cstheme="minorHAnsi"/>
                <w:color w:val="404040" w:themeColor="text1" w:themeTint="BF"/>
              </w:rPr>
            </w:pPr>
            <w:r w:rsidRPr="0084317D">
              <w:rPr>
                <w:rFonts w:cstheme="minorHAnsi"/>
                <w:color w:val="404040" w:themeColor="text1" w:themeTint="BF"/>
              </w:rPr>
              <w:t>Phone:01282852434</w:t>
            </w:r>
          </w:p>
          <w:p w:rsidR="0084317D" w:rsidRPr="0084317D" w:rsidRDefault="0084317D" w:rsidP="0084317D">
            <w:pPr>
              <w:pStyle w:val="ContactInfo"/>
              <w:spacing w:line="276" w:lineRule="auto"/>
              <w:rPr>
                <w:rFonts w:cstheme="minorHAnsi"/>
                <w:color w:val="404040" w:themeColor="text1" w:themeTint="BF"/>
              </w:rPr>
            </w:pPr>
            <w:r w:rsidRPr="0084317D">
              <w:rPr>
                <w:rFonts w:cstheme="minorHAnsi"/>
                <w:color w:val="404040" w:themeColor="text1" w:themeTint="BF"/>
              </w:rPr>
              <w:t>Alexandria – Egypt</w:t>
            </w:r>
          </w:p>
          <w:p w:rsidR="0084317D" w:rsidRPr="0084317D" w:rsidRDefault="0084317D" w:rsidP="0084317D">
            <w:pPr>
              <w:pStyle w:val="ContactInfoRight"/>
              <w:spacing w:line="276" w:lineRule="auto"/>
              <w:jc w:val="left"/>
              <w:rPr>
                <w:rFonts w:cstheme="minorHAnsi"/>
              </w:rPr>
            </w:pPr>
            <w:r w:rsidRPr="0084317D">
              <w:rPr>
                <w:rFonts w:cstheme="minorHAnsi"/>
              </w:rPr>
              <w:t>Email:norhannabil76@gmail.com</w:t>
            </w:r>
          </w:p>
          <w:p w:rsidR="0084317D" w:rsidRPr="0084317D" w:rsidRDefault="0084317D" w:rsidP="0084317D">
            <w:pPr>
              <w:pStyle w:val="ContactInfoRight"/>
              <w:spacing w:line="276" w:lineRule="auto"/>
              <w:jc w:val="left"/>
              <w:rPr>
                <w:rFonts w:cstheme="minorHAnsi"/>
              </w:rPr>
            </w:pPr>
            <w:r w:rsidRPr="0084317D">
              <w:rPr>
                <w:rFonts w:cstheme="minorHAnsi"/>
              </w:rPr>
              <w:t>Linkedin:www.linkedin.com/in/norhannabil</w:t>
            </w:r>
          </w:p>
          <w:p w:rsidR="0084317D" w:rsidRPr="0084317D" w:rsidRDefault="0084317D" w:rsidP="0084317D">
            <w:pPr>
              <w:pStyle w:val="ContactInfoRight"/>
              <w:jc w:val="left"/>
              <w:rPr>
                <w:rFonts w:cstheme="minorHAnsi"/>
                <w:b w:val="0"/>
                <w:bCs/>
              </w:rPr>
            </w:pPr>
          </w:p>
        </w:tc>
      </w:tr>
    </w:tbl>
    <w:tbl>
      <w:tblPr>
        <w:tblStyle w:val="PlainTable3"/>
        <w:tblpPr w:leftFromText="180" w:rightFromText="180" w:vertAnchor="page" w:horzAnchor="margin" w:tblpY="2131"/>
        <w:tblW w:w="10384" w:type="dxa"/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355"/>
        <w:gridCol w:w="8029"/>
      </w:tblGrid>
      <w:tr w:rsidR="0084317D" w:rsidTr="0071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5" w:type="dxa"/>
          </w:tcPr>
          <w:p w:rsidR="0084317D" w:rsidRPr="00024E30" w:rsidRDefault="00144B3D" w:rsidP="0084317D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5444144"/>
                <w:placeholder>
                  <w:docPart w:val="63F1218AAF1A4D54B76D7E1D33E71CD4"/>
                </w:placeholder>
                <w:temporary/>
                <w:showingPlcHdr/>
                <w15:appearance w15:val="hidden"/>
              </w:sdtPr>
              <w:sdtEndPr/>
              <w:sdtContent>
                <w:r w:rsidR="0084317D" w:rsidRPr="0084317D">
                  <w:rPr>
                    <w:color w:val="5F497A" w:themeColor="accent4" w:themeShade="BF"/>
                    <w:sz w:val="28"/>
                    <w:szCs w:val="28"/>
                  </w:rPr>
                  <w:t>Objective</w:t>
                </w:r>
              </w:sdtContent>
            </w:sdt>
          </w:p>
        </w:tc>
        <w:tc>
          <w:tcPr>
            <w:tcW w:w="8029" w:type="dxa"/>
          </w:tcPr>
          <w:p w:rsidR="0084317D" w:rsidRPr="0084317D" w:rsidRDefault="0084317D" w:rsidP="0084317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4317D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Passionate and detail-oriented Frontend Developer with strong skills in HTML, CSS, and JavaScript, recently trained at NTI. Eager to apply technical knowledge and creative thinking to build user-friendly web interfaces. Seeking a junior frontend position where I can grow, collaborate with a team, and contribute to impactful projects.</w:t>
            </w:r>
          </w:p>
          <w:p w:rsidR="0084317D" w:rsidRPr="0084317D" w:rsidRDefault="0084317D" w:rsidP="00843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</w:tr>
      <w:tr w:rsidR="0084317D" w:rsidTr="0071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"/>
        </w:trPr>
        <w:sdt>
          <w:sdtPr>
            <w:alias w:val="Skills &amp; Abilities:"/>
            <w:tag w:val="Skills &amp; Abilities:"/>
            <w:id w:val="5444160"/>
            <w:placeholder>
              <w:docPart w:val="C497212938AE4F75AC042E2268C68C04"/>
            </w:placeholder>
            <w:temporary/>
            <w:showingPlcHdr/>
            <w15:appearance w15:val="hidden"/>
          </w:sdtPr>
          <w:sdtEndPr>
            <w:rPr>
              <w:sz w:val="28"/>
              <w:szCs w:val="28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55" w:type="dxa"/>
              </w:tcPr>
              <w:p w:rsidR="0084317D" w:rsidRPr="002B7E4E" w:rsidRDefault="0084317D" w:rsidP="0084317D">
                <w:pPr>
                  <w:pStyle w:val="Heading1"/>
                  <w:outlineLvl w:val="0"/>
                </w:pPr>
                <w:r w:rsidRPr="0084317D">
                  <w:rPr>
                    <w:color w:val="5F497A" w:themeColor="accent4" w:themeShade="BF"/>
                    <w:sz w:val="28"/>
                    <w:szCs w:val="28"/>
                  </w:rPr>
                  <w:t>Skills &amp; Abilities</w:t>
                </w:r>
              </w:p>
            </w:tc>
          </w:sdtContent>
        </w:sdt>
        <w:tc>
          <w:tcPr>
            <w:tcW w:w="8029" w:type="dxa"/>
          </w:tcPr>
          <w:p w:rsidR="0084317D" w:rsidRPr="0084317D" w:rsidRDefault="0084317D" w:rsidP="0084317D">
            <w:pPr>
              <w:pStyle w:val="NormalWeb"/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4317D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Languages:</w:t>
            </w:r>
            <w:r w:rsidRPr="0084317D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HTML5, CSS3, JavaScript (ES6+)</w:t>
            </w:r>
          </w:p>
          <w:p w:rsidR="0084317D" w:rsidRPr="0084317D" w:rsidRDefault="0084317D" w:rsidP="0084317D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  <w:b/>
                <w:bCs/>
              </w:rPr>
              <w:t>Frameworks &amp; Libraries:</w:t>
            </w:r>
            <w:r w:rsidRPr="0084317D">
              <w:rPr>
                <w:rFonts w:eastAsia="Times New Roman" w:cstheme="minorHAnsi"/>
              </w:rPr>
              <w:t xml:space="preserve"> Bootstrap, Tailwind</w:t>
            </w:r>
          </w:p>
          <w:p w:rsidR="0084317D" w:rsidRPr="0084317D" w:rsidRDefault="0084317D" w:rsidP="0084317D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  <w:b/>
                <w:bCs/>
              </w:rPr>
              <w:t>Tools:</w:t>
            </w:r>
            <w:r w:rsidRPr="0084317D">
              <w:rPr>
                <w:rFonts w:eastAsia="Times New Roman" w:cstheme="minorHAnsi"/>
              </w:rPr>
              <w:t xml:space="preserve"> </w:t>
            </w:r>
            <w:proofErr w:type="spellStart"/>
            <w:r w:rsidRPr="0084317D">
              <w:rPr>
                <w:rFonts w:eastAsia="Times New Roman" w:cstheme="minorHAnsi"/>
              </w:rPr>
              <w:t>Git</w:t>
            </w:r>
            <w:proofErr w:type="spellEnd"/>
            <w:r w:rsidRPr="0084317D">
              <w:rPr>
                <w:rFonts w:eastAsia="Times New Roman" w:cstheme="minorHAnsi"/>
              </w:rPr>
              <w:t xml:space="preserve">, </w:t>
            </w:r>
            <w:proofErr w:type="spellStart"/>
            <w:r w:rsidRPr="0084317D">
              <w:rPr>
                <w:rFonts w:eastAsia="Times New Roman" w:cstheme="minorHAnsi"/>
              </w:rPr>
              <w:t>GitHub</w:t>
            </w:r>
            <w:proofErr w:type="spellEnd"/>
            <w:r w:rsidRPr="0084317D">
              <w:rPr>
                <w:rFonts w:eastAsia="Times New Roman" w:cstheme="minorHAnsi"/>
              </w:rPr>
              <w:t xml:space="preserve">, VS Code, Chrome </w:t>
            </w:r>
            <w:proofErr w:type="spellStart"/>
            <w:r w:rsidRPr="0084317D">
              <w:rPr>
                <w:rFonts w:eastAsia="Times New Roman" w:cstheme="minorHAnsi"/>
              </w:rPr>
              <w:t>DevTools</w:t>
            </w:r>
            <w:proofErr w:type="spellEnd"/>
          </w:p>
          <w:p w:rsidR="0084317D" w:rsidRPr="0084317D" w:rsidRDefault="0084317D" w:rsidP="0084317D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  <w:b/>
                <w:bCs/>
              </w:rPr>
              <w:t>Concepts:</w:t>
            </w:r>
            <w:r w:rsidRPr="0084317D">
              <w:rPr>
                <w:rFonts w:eastAsia="Times New Roman" w:cstheme="minorHAnsi"/>
              </w:rPr>
              <w:t xml:space="preserve"> Responsive Design, DOM Manipulation, </w:t>
            </w:r>
            <w:proofErr w:type="spellStart"/>
            <w:r w:rsidRPr="0084317D">
              <w:rPr>
                <w:rFonts w:eastAsia="Times New Roman" w:cstheme="minorHAnsi"/>
              </w:rPr>
              <w:t>EventHandling</w:t>
            </w:r>
            <w:proofErr w:type="spellEnd"/>
          </w:p>
          <w:p w:rsidR="0084317D" w:rsidRPr="0084317D" w:rsidRDefault="0084317D" w:rsidP="0084317D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  <w:b/>
                <w:bCs/>
              </w:rPr>
              <w:t>Soft Skills:</w:t>
            </w:r>
            <w:r w:rsidRPr="0084317D">
              <w:rPr>
                <w:rFonts w:eastAsia="Times New Roman" w:cstheme="minorHAnsi"/>
              </w:rPr>
              <w:t xml:space="preserve"> Communication, Teamwork, Problem-Solving, Time Management</w:t>
            </w:r>
          </w:p>
          <w:p w:rsidR="0084317D" w:rsidRPr="0084317D" w:rsidRDefault="00144B3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pict>
                <v:rect id="_x0000_i1027" style="width:0;height:1.5pt" o:hrstd="t" o:hr="t" fillcolor="#a0a0a0" stroked="f"/>
              </w:pict>
            </w:r>
          </w:p>
        </w:tc>
      </w:tr>
      <w:tr w:rsidR="0084317D" w:rsidTr="0071722B">
        <w:trPr>
          <w:trHeight w:val="1596"/>
        </w:trPr>
        <w:sdt>
          <w:sdtPr>
            <w:rPr>
              <w:color w:val="5F497A" w:themeColor="accent4" w:themeShade="BF"/>
            </w:rPr>
            <w:alias w:val="Experience:"/>
            <w:tag w:val="Experience:"/>
            <w:id w:val="5444170"/>
            <w:placeholder>
              <w:docPart w:val="72E669A8C89644279510AF88C2348E9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55" w:type="dxa"/>
              </w:tcPr>
              <w:p w:rsidR="0084317D" w:rsidRPr="0084317D" w:rsidRDefault="0084317D" w:rsidP="0084317D">
                <w:pPr>
                  <w:pStyle w:val="Heading1"/>
                  <w:outlineLvl w:val="0"/>
                  <w:rPr>
                    <w:color w:val="5F497A" w:themeColor="accent4" w:themeShade="BF"/>
                  </w:rPr>
                </w:pPr>
                <w:r w:rsidRPr="0084317D">
                  <w:rPr>
                    <w:color w:val="5F497A" w:themeColor="accent4" w:themeShade="BF"/>
                    <w:sz w:val="28"/>
                    <w:szCs w:val="28"/>
                  </w:rPr>
                  <w:t>Experience</w:t>
                </w:r>
              </w:p>
            </w:tc>
          </w:sdtContent>
        </w:sdt>
        <w:tc>
          <w:tcPr>
            <w:tcW w:w="8029" w:type="dxa"/>
          </w:tcPr>
          <w:p w:rsidR="0084317D" w:rsidRPr="0084317D" w:rsidRDefault="0084317D" w:rsidP="0084317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br/>
            </w:r>
            <w:r w:rsidRPr="0084317D">
              <w:rPr>
                <w:rFonts w:eastAsia="Times New Roman" w:cstheme="minorHAnsi"/>
                <w:b/>
                <w:bCs/>
              </w:rPr>
              <w:t>National Telecommunication Institute (NTI)</w:t>
            </w:r>
            <w:r w:rsidRPr="0084317D">
              <w:rPr>
                <w:rFonts w:eastAsia="Times New Roman" w:cstheme="minorHAnsi"/>
              </w:rPr>
              <w:t xml:space="preserve"> — Alex, Egypt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Built responsive web pages using HTML5, CSS3, and JavaScript.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Practiced DOM manipulation and event handling to create interactive components.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Worked on real-world projects simulating client requirements.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 xml:space="preserve">Applied </w:t>
            </w:r>
            <w:proofErr w:type="spellStart"/>
            <w:r w:rsidRPr="0084317D">
              <w:rPr>
                <w:rFonts w:cstheme="minorHAnsi"/>
              </w:rPr>
              <w:t>Git</w:t>
            </w:r>
            <w:proofErr w:type="spellEnd"/>
            <w:r w:rsidRPr="0084317D">
              <w:rPr>
                <w:rFonts w:cstheme="minorHAnsi"/>
              </w:rPr>
              <w:t xml:space="preserve"> and </w:t>
            </w:r>
            <w:proofErr w:type="spellStart"/>
            <w:r w:rsidRPr="0084317D">
              <w:rPr>
                <w:rFonts w:cstheme="minorHAnsi"/>
              </w:rPr>
              <w:t>GitHub</w:t>
            </w:r>
            <w:proofErr w:type="spellEnd"/>
            <w:r w:rsidRPr="0084317D">
              <w:rPr>
                <w:rFonts w:cstheme="minorHAnsi"/>
              </w:rPr>
              <w:t xml:space="preserve"> for version control and team collaboration.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Collaborated with team members to improve UI/UX design in assigned tasks.</w:t>
            </w:r>
          </w:p>
          <w:p w:rsidR="0084317D" w:rsidRPr="0084317D" w:rsidRDefault="0084317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Participated in code reviews and received feedback to improve code quality.</w:t>
            </w:r>
          </w:p>
          <w:p w:rsidR="0084317D" w:rsidRPr="0084317D" w:rsidRDefault="00144B3D" w:rsidP="0084317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pict>
                <v:rect id="_x0000_i1026" style="width:0;height:1.5pt" o:hrstd="t" o:hr="t" fillcolor="#a0a0a0" stroked="f"/>
              </w:pict>
            </w:r>
          </w:p>
        </w:tc>
      </w:tr>
      <w:tr w:rsidR="0084317D" w:rsidTr="0071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sdt>
          <w:sdtPr>
            <w:alias w:val="Education:"/>
            <w:tag w:val="Education:"/>
            <w:id w:val="5444174"/>
            <w:placeholder>
              <w:docPart w:val="E9C80CC1739142EBAE31589EBFD77E77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55" w:type="dxa"/>
              </w:tcPr>
              <w:p w:rsidR="0084317D" w:rsidRPr="00024E30" w:rsidRDefault="0084317D" w:rsidP="0084317D">
                <w:pPr>
                  <w:pStyle w:val="Heading1"/>
                  <w:outlineLvl w:val="0"/>
                </w:pPr>
                <w:r w:rsidRPr="0084317D">
                  <w:rPr>
                    <w:color w:val="5F497A" w:themeColor="accent4" w:themeShade="BF"/>
                    <w:sz w:val="28"/>
                    <w:szCs w:val="28"/>
                  </w:rPr>
                  <w:t>Education</w:t>
                </w:r>
              </w:p>
            </w:tc>
          </w:sdtContent>
        </w:sdt>
        <w:tc>
          <w:tcPr>
            <w:tcW w:w="8029" w:type="dxa"/>
          </w:tcPr>
          <w:p w:rsidR="0084317D" w:rsidRPr="0084317D" w:rsidRDefault="0084317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 xml:space="preserve">Web designer </w:t>
            </w:r>
            <w:r>
              <w:rPr>
                <w:rFonts w:cstheme="minorHAnsi"/>
              </w:rPr>
              <w:t>national Technology Institute (N</w:t>
            </w:r>
            <w:r w:rsidRPr="0084317D">
              <w:rPr>
                <w:rFonts w:cstheme="minorHAnsi"/>
              </w:rPr>
              <w:t>TI)</w:t>
            </w:r>
          </w:p>
          <w:p w:rsidR="0084317D" w:rsidRPr="0084317D" w:rsidRDefault="0084317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Bachelor of Commerce, department of accounting</w:t>
            </w:r>
          </w:p>
          <w:p w:rsidR="0084317D" w:rsidRPr="0084317D" w:rsidRDefault="0084317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4317D">
              <w:rPr>
                <w:rFonts w:cstheme="minorHAnsi"/>
              </w:rPr>
              <w:t>Languages</w:t>
            </w:r>
            <w:r w:rsidRPr="0084317D">
              <w:rPr>
                <w:rFonts w:cstheme="minorHAnsi"/>
                <w:b/>
                <w:bCs/>
              </w:rPr>
              <w:t xml:space="preserve"> :</w:t>
            </w:r>
            <w:r w:rsidRPr="0084317D">
              <w:rPr>
                <w:rFonts w:cstheme="minorHAnsi"/>
              </w:rPr>
              <w:t>English: Intermediate (B1)</w:t>
            </w:r>
          </w:p>
          <w:p w:rsidR="0084317D" w:rsidRPr="0084317D" w:rsidRDefault="00144B3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pict>
                <v:rect id="_x0000_i1025" style="width:0;height:1.5pt" o:hrstd="t" o:hr="t" fillcolor="#a0a0a0" stroked="f"/>
              </w:pict>
            </w:r>
          </w:p>
          <w:p w:rsidR="0084317D" w:rsidRPr="0084317D" w:rsidRDefault="0084317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</w:p>
        </w:tc>
      </w:tr>
      <w:tr w:rsidR="0084317D" w:rsidRPr="007836C8" w:rsidTr="0071722B">
        <w:trPr>
          <w:trHeight w:val="1574"/>
        </w:trPr>
        <w:sdt>
          <w:sdtPr>
            <w:alias w:val="Communication:"/>
            <w:tag w:val="Communication:"/>
            <w:id w:val="-90782651"/>
            <w:placeholder>
              <w:docPart w:val="A9D77E8D12C64A5DB286485F05EC9D7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55" w:type="dxa"/>
              </w:tcPr>
              <w:p w:rsidR="0084317D" w:rsidRDefault="0084317D" w:rsidP="0084317D">
                <w:pPr>
                  <w:pStyle w:val="Heading1"/>
                  <w:outlineLvl w:val="0"/>
                </w:pPr>
                <w:r w:rsidRPr="0084317D">
                  <w:rPr>
                    <w:color w:val="5F497A" w:themeColor="accent4" w:themeShade="BF"/>
                    <w:sz w:val="28"/>
                    <w:szCs w:val="28"/>
                  </w:rPr>
                  <w:t>Communication</w:t>
                </w:r>
              </w:p>
            </w:tc>
          </w:sdtContent>
        </w:sdt>
        <w:tc>
          <w:tcPr>
            <w:tcW w:w="8029" w:type="dxa"/>
          </w:tcPr>
          <w:p w:rsidR="0084317D" w:rsidRPr="0084317D" w:rsidRDefault="0084317D" w:rsidP="0084317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4317D">
              <w:rPr>
                <w:rFonts w:asciiTheme="minorHAnsi" w:eastAsia="Times New Roman" w:hAnsiTheme="minorHAnsi" w:cstheme="minorHAnsi"/>
                <w:sz w:val="22"/>
                <w:szCs w:val="22"/>
              </w:rPr>
              <w:t>Collaborated effectively with designers, backend developers, and team members to deliver responsive and user-friendly web interfaces.</w:t>
            </w:r>
          </w:p>
          <w:p w:rsidR="0084317D" w:rsidRPr="0084317D" w:rsidRDefault="0084317D" w:rsidP="0084317D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 xml:space="preserve">Able to explain technical concepts clearly </w:t>
            </w:r>
            <w:proofErr w:type="gramStart"/>
            <w:r w:rsidRPr="0084317D">
              <w:rPr>
                <w:rFonts w:eastAsia="Times New Roman" w:cstheme="minorHAnsi"/>
              </w:rPr>
              <w:t>to</w:t>
            </w:r>
            <w:proofErr w:type="gramEnd"/>
            <w:r w:rsidRPr="0084317D">
              <w:rPr>
                <w:rFonts w:eastAsia="Times New Roman" w:cstheme="minorHAnsi"/>
              </w:rPr>
              <w:t xml:space="preserve"> non-technical stakeholders.</w:t>
            </w:r>
          </w:p>
          <w:p w:rsidR="0084317D" w:rsidRPr="0084317D" w:rsidRDefault="0084317D" w:rsidP="0084317D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Strong written and verbal communication skills to document code and participate in team discussions.</w:t>
            </w:r>
          </w:p>
          <w:p w:rsidR="0084317D" w:rsidRPr="0084317D" w:rsidRDefault="0084317D" w:rsidP="0084317D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 xml:space="preserve">Experience working in </w:t>
            </w:r>
            <w:proofErr w:type="gramStart"/>
            <w:r w:rsidRPr="0084317D">
              <w:rPr>
                <w:rFonts w:eastAsia="Times New Roman" w:cstheme="minorHAnsi"/>
              </w:rPr>
              <w:t>Agile</w:t>
            </w:r>
            <w:proofErr w:type="gramEnd"/>
            <w:r w:rsidRPr="0084317D">
              <w:rPr>
                <w:rFonts w:eastAsia="Times New Roman" w:cstheme="minorHAnsi"/>
              </w:rPr>
              <w:t xml:space="preserve"> teams with regular stand-ups, code reviews, and sprint planning.</w:t>
            </w:r>
          </w:p>
          <w:p w:rsidR="0084317D" w:rsidRPr="0084317D" w:rsidRDefault="0084317D" w:rsidP="0084317D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Open to feedback and able to discuss ideas constructively to improve UI/UX outcomes.</w:t>
            </w:r>
          </w:p>
        </w:tc>
      </w:tr>
      <w:tr w:rsidR="0084317D" w:rsidTr="0071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4"/>
        </w:trPr>
        <w:sdt>
          <w:sdtPr>
            <w:rPr>
              <w:color w:val="5F497A" w:themeColor="accent4" w:themeShade="BF"/>
            </w:rPr>
            <w:alias w:val="Leadership:"/>
            <w:tag w:val="Leadership:"/>
            <w:id w:val="1214616063"/>
            <w:placeholder>
              <w:docPart w:val="B40D0E153DD5490188C74B660BA8D8A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55" w:type="dxa"/>
              </w:tcPr>
              <w:p w:rsidR="0084317D" w:rsidRPr="0084317D" w:rsidRDefault="0084317D" w:rsidP="0084317D">
                <w:pPr>
                  <w:pStyle w:val="Heading1"/>
                  <w:outlineLvl w:val="0"/>
                  <w:rPr>
                    <w:color w:val="5F497A" w:themeColor="accent4" w:themeShade="BF"/>
                  </w:rPr>
                </w:pPr>
                <w:r w:rsidRPr="0084317D">
                  <w:rPr>
                    <w:color w:val="5F497A" w:themeColor="accent4" w:themeShade="BF"/>
                    <w:sz w:val="28"/>
                    <w:szCs w:val="28"/>
                  </w:rPr>
                  <w:t>Leadership</w:t>
                </w:r>
              </w:p>
            </w:tc>
          </w:sdtContent>
        </w:sdt>
        <w:tc>
          <w:tcPr>
            <w:tcW w:w="8029" w:type="dxa"/>
          </w:tcPr>
          <w:p w:rsidR="0084317D" w:rsidRPr="0084317D" w:rsidRDefault="0084317D" w:rsidP="0084317D">
            <w:pPr>
              <w:pStyle w:val="NormalWeb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4317D">
              <w:rPr>
                <w:rFonts w:asciiTheme="minorHAnsi" w:eastAsia="Times New Roman" w:hAnsiTheme="minorHAnsi" w:cstheme="minorHAnsi"/>
                <w:sz w:val="22"/>
                <w:szCs w:val="22"/>
              </w:rPr>
              <w:t>Took initiative during the NTI training projects to lead UI enhancements and suggest improvements that boosted usability and visual consistency.</w:t>
            </w:r>
          </w:p>
          <w:p w:rsidR="0084317D" w:rsidRPr="0084317D" w:rsidRDefault="0084317D" w:rsidP="0084317D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Actively supported peers in understanding project structure and shared best practices in HTML, CSS, and JavaScript.</w:t>
            </w:r>
          </w:p>
          <w:p w:rsidR="0084317D" w:rsidRPr="0084317D" w:rsidRDefault="0084317D" w:rsidP="0084317D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Took ownership of frontend tasks and delivered them on time, showing reliability and responsibility.</w:t>
            </w:r>
          </w:p>
          <w:p w:rsidR="0084317D" w:rsidRPr="0084317D" w:rsidRDefault="0084317D" w:rsidP="0084317D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Encouraged teamwork by helping resolve bugs and suggesting solutions during group activities.</w:t>
            </w:r>
          </w:p>
          <w:p w:rsidR="0084317D" w:rsidRPr="0084317D" w:rsidRDefault="0084317D" w:rsidP="0084317D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4317D">
              <w:rPr>
                <w:rFonts w:eastAsia="Times New Roman" w:cstheme="minorHAnsi"/>
              </w:rPr>
              <w:t>Demonstrated leadership through clear task planning and coordination in collaborative assignments.</w:t>
            </w:r>
          </w:p>
          <w:p w:rsidR="0084317D" w:rsidRPr="0084317D" w:rsidRDefault="0084317D" w:rsidP="0084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7A2648" w:rsidRDefault="007A2648" w:rsidP="0071722B">
      <w:pPr>
        <w:pStyle w:val="NoSpacing"/>
      </w:pPr>
      <w:bookmarkStart w:id="0" w:name="_GoBack"/>
      <w:bookmarkEnd w:id="0"/>
    </w:p>
    <w:sectPr w:rsidR="007A2648" w:rsidSect="0084317D">
      <w:footerReference w:type="default" r:id="rId8"/>
      <w:headerReference w:type="first" r:id="rId9"/>
      <w:pgSz w:w="11907" w:h="16839" w:code="9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B3D" w:rsidRDefault="00144B3D">
      <w:r>
        <w:separator/>
      </w:r>
    </w:p>
  </w:endnote>
  <w:endnote w:type="continuationSeparator" w:id="0">
    <w:p w:rsidR="00144B3D" w:rsidRDefault="0014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411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2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B3D" w:rsidRDefault="00144B3D">
      <w:r>
        <w:separator/>
      </w:r>
    </w:p>
  </w:footnote>
  <w:footnote w:type="continuationSeparator" w:id="0">
    <w:p w:rsidR="00144B3D" w:rsidRDefault="00144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17D" w:rsidRDefault="00474BB6" w:rsidP="0084317D">
    <w:pPr>
      <w:pStyle w:val="Header"/>
      <w:tabs>
        <w:tab w:val="left" w:pos="337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4D08C47A" id="Rectangle 3" o:spid="_x0000_s1026" alt="Single line border around page" style="position:absolute;left:0;text-align:left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  <w:r w:rsidR="0084317D">
      <w:tab/>
    </w:r>
  </w:p>
  <w:p w:rsidR="00474BB6" w:rsidRDefault="0084317D" w:rsidP="0084317D">
    <w:pPr>
      <w:pStyle w:val="Header"/>
      <w:tabs>
        <w:tab w:val="left" w:pos="34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10D21"/>
    <w:multiLevelType w:val="multilevel"/>
    <w:tmpl w:val="9E7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60F20"/>
    <w:multiLevelType w:val="multilevel"/>
    <w:tmpl w:val="DF0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91240C"/>
    <w:multiLevelType w:val="multilevel"/>
    <w:tmpl w:val="5308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8C1FC8"/>
    <w:multiLevelType w:val="multilevel"/>
    <w:tmpl w:val="F05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0A"/>
    <w:rsid w:val="0001722C"/>
    <w:rsid w:val="00024E30"/>
    <w:rsid w:val="00045CE7"/>
    <w:rsid w:val="00066481"/>
    <w:rsid w:val="00102CBC"/>
    <w:rsid w:val="00127BC3"/>
    <w:rsid w:val="00144B3D"/>
    <w:rsid w:val="001A2DAF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50302"/>
    <w:rsid w:val="0058321E"/>
    <w:rsid w:val="005C3A84"/>
    <w:rsid w:val="00617226"/>
    <w:rsid w:val="00647056"/>
    <w:rsid w:val="006704FF"/>
    <w:rsid w:val="00673C26"/>
    <w:rsid w:val="006B4888"/>
    <w:rsid w:val="006D2999"/>
    <w:rsid w:val="006E1E22"/>
    <w:rsid w:val="0071722B"/>
    <w:rsid w:val="00730614"/>
    <w:rsid w:val="007836C8"/>
    <w:rsid w:val="007A2648"/>
    <w:rsid w:val="0084317D"/>
    <w:rsid w:val="008C1ACD"/>
    <w:rsid w:val="008F1622"/>
    <w:rsid w:val="00910CBB"/>
    <w:rsid w:val="00923D54"/>
    <w:rsid w:val="00933AC4"/>
    <w:rsid w:val="009F50CC"/>
    <w:rsid w:val="00A90A26"/>
    <w:rsid w:val="00A9541B"/>
    <w:rsid w:val="00AA1D0A"/>
    <w:rsid w:val="00AA4E22"/>
    <w:rsid w:val="00AA6298"/>
    <w:rsid w:val="00AD1F23"/>
    <w:rsid w:val="00AE7A54"/>
    <w:rsid w:val="00AF3A64"/>
    <w:rsid w:val="00AF465F"/>
    <w:rsid w:val="00AF7026"/>
    <w:rsid w:val="00B1053A"/>
    <w:rsid w:val="00B44326"/>
    <w:rsid w:val="00B656B9"/>
    <w:rsid w:val="00B67141"/>
    <w:rsid w:val="00B71752"/>
    <w:rsid w:val="00C23BE0"/>
    <w:rsid w:val="00C87C9D"/>
    <w:rsid w:val="00CC1D1E"/>
    <w:rsid w:val="00CC7FC2"/>
    <w:rsid w:val="00CD5910"/>
    <w:rsid w:val="00CF1B51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9289A"/>
    <w:rsid w:val="00EC0619"/>
    <w:rsid w:val="00EE0B8D"/>
    <w:rsid w:val="00F068E1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F9AEEF-FE29-44A7-BC74-C56D5B52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customStyle="1" w:styleId="t-14">
    <w:name w:val="t-14"/>
    <w:basedOn w:val="Normal"/>
    <w:rsid w:val="00AA1D0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4317D"/>
    <w:rPr>
      <w:b/>
      <w:bCs/>
    </w:rPr>
  </w:style>
  <w:style w:type="character" w:styleId="Emphasis">
    <w:name w:val="Emphasis"/>
    <w:basedOn w:val="DefaultParagraphFont"/>
    <w:uiPriority w:val="20"/>
    <w:qFormat/>
    <w:rsid w:val="008431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%20Tech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F1218AAF1A4D54B76D7E1D33E71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D242C-E708-4DDA-8F57-F86F8B817DAD}"/>
      </w:docPartPr>
      <w:docPartBody>
        <w:p w:rsidR="00EC5610" w:rsidRDefault="00737730">
          <w:pPr>
            <w:pStyle w:val="63F1218AAF1A4D54B76D7E1D33E71CD4"/>
          </w:pPr>
          <w:r>
            <w:t>Objective</w:t>
          </w:r>
        </w:p>
      </w:docPartBody>
    </w:docPart>
    <w:docPart>
      <w:docPartPr>
        <w:name w:val="C497212938AE4F75AC042E2268C68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0D6E8-9917-4B34-8CFF-2C6AAEFEE1C6}"/>
      </w:docPartPr>
      <w:docPartBody>
        <w:p w:rsidR="00EC5610" w:rsidRDefault="00737730">
          <w:pPr>
            <w:pStyle w:val="C497212938AE4F75AC042E2268C68C04"/>
          </w:pPr>
          <w:r>
            <w:t>Skills &amp; Abilities</w:t>
          </w:r>
        </w:p>
      </w:docPartBody>
    </w:docPart>
    <w:docPart>
      <w:docPartPr>
        <w:name w:val="72E669A8C89644279510AF88C2348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C9E5-7D5B-410B-B2E4-36E0D84D498A}"/>
      </w:docPartPr>
      <w:docPartBody>
        <w:p w:rsidR="00EC5610" w:rsidRDefault="00737730">
          <w:pPr>
            <w:pStyle w:val="72E669A8C89644279510AF88C2348E99"/>
          </w:pPr>
          <w:r>
            <w:t>Experience</w:t>
          </w:r>
        </w:p>
      </w:docPartBody>
    </w:docPart>
    <w:docPart>
      <w:docPartPr>
        <w:name w:val="E9C80CC1739142EBAE31589EBFD77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69256-3302-4CC2-B583-3B6792A82C54}"/>
      </w:docPartPr>
      <w:docPartBody>
        <w:p w:rsidR="00EC5610" w:rsidRDefault="00737730">
          <w:pPr>
            <w:pStyle w:val="E9C80CC1739142EBAE31589EBFD77E77"/>
          </w:pPr>
          <w:r w:rsidRPr="00024E30">
            <w:t>Education</w:t>
          </w:r>
        </w:p>
      </w:docPartBody>
    </w:docPart>
    <w:docPart>
      <w:docPartPr>
        <w:name w:val="A9D77E8D12C64A5DB286485F05EC9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95757-50C4-4FF3-A5E3-04105089EF4F}"/>
      </w:docPartPr>
      <w:docPartBody>
        <w:p w:rsidR="00EC5610" w:rsidRDefault="00737730">
          <w:pPr>
            <w:pStyle w:val="A9D77E8D12C64A5DB286485F05EC9D73"/>
          </w:pPr>
          <w:r>
            <w:t>Communication</w:t>
          </w:r>
        </w:p>
      </w:docPartBody>
    </w:docPart>
    <w:docPart>
      <w:docPartPr>
        <w:name w:val="B40D0E153DD5490188C74B660BA8D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F9B73-0E61-413D-87CF-329010FBD0D0}"/>
      </w:docPartPr>
      <w:docPartBody>
        <w:p w:rsidR="00EC5610" w:rsidRDefault="00737730">
          <w:pPr>
            <w:pStyle w:val="B40D0E153DD5490188C74B660BA8D8AE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02"/>
    <w:rsid w:val="003E1602"/>
    <w:rsid w:val="00737730"/>
    <w:rsid w:val="00E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BE5CE4F34D43C08C25A2E404B36860">
    <w:name w:val="02BE5CE4F34D43C08C25A2E404B36860"/>
    <w:pPr>
      <w:bidi/>
    </w:pPr>
  </w:style>
  <w:style w:type="paragraph" w:customStyle="1" w:styleId="ContactInfo">
    <w:name w:val="Contact Info"/>
    <w:basedOn w:val="Normal"/>
    <w:link w:val="ContactInfoChar"/>
    <w:uiPriority w:val="2"/>
    <w:qFormat/>
    <w:pPr>
      <w:bidi w:val="0"/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F7BFCC2832E941FDA4C5066D12796323">
    <w:name w:val="F7BFCC2832E941FDA4C5066D12796323"/>
    <w:pPr>
      <w:bidi/>
    </w:pPr>
  </w:style>
  <w:style w:type="paragraph" w:customStyle="1" w:styleId="728138B2A4F44D268108FF8F99A74C2D">
    <w:name w:val="728138B2A4F44D268108FF8F99A74C2D"/>
    <w:pPr>
      <w:bidi/>
    </w:pPr>
  </w:style>
  <w:style w:type="paragraph" w:customStyle="1" w:styleId="7D0E2B4BD26A42658079F5BCAC59D21E">
    <w:name w:val="7D0E2B4BD26A42658079F5BCAC59D21E"/>
    <w:pPr>
      <w:bidi/>
    </w:pPr>
  </w:style>
  <w:style w:type="paragraph" w:customStyle="1" w:styleId="D7AF0EDB46DC494AA960BC26F5AF0CFD">
    <w:name w:val="D7AF0EDB46DC494AA960BC26F5AF0CFD"/>
    <w:pPr>
      <w:bidi/>
    </w:pPr>
  </w:style>
  <w:style w:type="paragraph" w:customStyle="1" w:styleId="E687B49C351E4908A6D9368B97E891F7">
    <w:name w:val="E687B49C351E4908A6D9368B97E891F7"/>
    <w:pPr>
      <w:bidi/>
    </w:pPr>
  </w:style>
  <w:style w:type="paragraph" w:customStyle="1" w:styleId="5E048B990CFA4062A353144BEA51AE5A">
    <w:name w:val="5E048B990CFA4062A353144BEA51AE5A"/>
    <w:pPr>
      <w:bidi/>
    </w:pPr>
  </w:style>
  <w:style w:type="paragraph" w:customStyle="1" w:styleId="1620797488414393A9D67889C05E36B0">
    <w:name w:val="1620797488414393A9D67889C05E36B0"/>
    <w:pPr>
      <w:bidi/>
    </w:pPr>
  </w:style>
  <w:style w:type="paragraph" w:customStyle="1" w:styleId="8FE8FA3BD1AF460ABEE9C19810D5748F">
    <w:name w:val="8FE8FA3BD1AF460ABEE9C19810D5748F"/>
    <w:pPr>
      <w:bidi/>
    </w:pPr>
  </w:style>
  <w:style w:type="paragraph" w:customStyle="1" w:styleId="340133B7C78D4D7DA29ABE2498F64876">
    <w:name w:val="340133B7C78D4D7DA29ABE2498F64876"/>
    <w:pPr>
      <w:bidi/>
    </w:pPr>
  </w:style>
  <w:style w:type="paragraph" w:customStyle="1" w:styleId="B827303E25274B23B3D54034250EA252">
    <w:name w:val="B827303E25274B23B3D54034250EA252"/>
    <w:pPr>
      <w:bidi/>
    </w:pPr>
  </w:style>
  <w:style w:type="paragraph" w:customStyle="1" w:styleId="25F18C98B1324D60B6EF16F035D4E669">
    <w:name w:val="25F18C98B1324D60B6EF16F035D4E669"/>
    <w:pPr>
      <w:bidi/>
    </w:pPr>
  </w:style>
  <w:style w:type="paragraph" w:customStyle="1" w:styleId="07D457AB9DB54DD1981203FAED9A9672">
    <w:name w:val="07D457AB9DB54DD1981203FAED9A9672"/>
    <w:pPr>
      <w:bidi/>
    </w:pPr>
  </w:style>
  <w:style w:type="paragraph" w:customStyle="1" w:styleId="D77D44E735A4422CB9417CFC4F37AEF5">
    <w:name w:val="D77D44E735A4422CB9417CFC4F37AEF5"/>
    <w:pPr>
      <w:bidi/>
    </w:pPr>
  </w:style>
  <w:style w:type="paragraph" w:customStyle="1" w:styleId="B724D3913B4D4055AA0329958C090190">
    <w:name w:val="B724D3913B4D4055AA0329958C090190"/>
    <w:pPr>
      <w:bidi/>
    </w:pPr>
  </w:style>
  <w:style w:type="paragraph" w:customStyle="1" w:styleId="5C9180F831CF4483A3CF144EACEA2639">
    <w:name w:val="5C9180F831CF4483A3CF144EACEA2639"/>
    <w:pPr>
      <w:bidi/>
    </w:pPr>
  </w:style>
  <w:style w:type="paragraph" w:customStyle="1" w:styleId="79F138DFA7704E2D952B33935E1ECCB6">
    <w:name w:val="79F138DFA7704E2D952B33935E1ECCB6"/>
    <w:pPr>
      <w:bidi/>
    </w:pPr>
  </w:style>
  <w:style w:type="paragraph" w:customStyle="1" w:styleId="83E1542299724E409B073A554C18CBA4">
    <w:name w:val="83E1542299724E409B073A554C18CBA4"/>
    <w:pPr>
      <w:bidi/>
    </w:pPr>
  </w:style>
  <w:style w:type="paragraph" w:customStyle="1" w:styleId="66618FA2ABE943F1AC33F8EC822E452B">
    <w:name w:val="66618FA2ABE943F1AC33F8EC822E452B"/>
    <w:pPr>
      <w:bidi/>
    </w:pPr>
  </w:style>
  <w:style w:type="paragraph" w:customStyle="1" w:styleId="19B126106E7847B0A4C7EAE067CD0435">
    <w:name w:val="19B126106E7847B0A4C7EAE067CD0435"/>
    <w:pPr>
      <w:bidi/>
    </w:pPr>
  </w:style>
  <w:style w:type="paragraph" w:customStyle="1" w:styleId="AEC49F84C16B441483F114D64082357D">
    <w:name w:val="AEC49F84C16B441483F114D64082357D"/>
    <w:pPr>
      <w:bidi/>
    </w:pPr>
  </w:style>
  <w:style w:type="paragraph" w:customStyle="1" w:styleId="6B84E7C72EDF4795B0217D89237EA0A7">
    <w:name w:val="6B84E7C72EDF4795B0217D89237EA0A7"/>
    <w:pPr>
      <w:bidi/>
    </w:pPr>
  </w:style>
  <w:style w:type="paragraph" w:customStyle="1" w:styleId="1646C06689004F0388AB2FAD51A008C7">
    <w:name w:val="1646C06689004F0388AB2FAD51A008C7"/>
    <w:pPr>
      <w:bidi/>
    </w:pPr>
  </w:style>
  <w:style w:type="paragraph" w:customStyle="1" w:styleId="77D814F712D84576AFCF99FD9577A63D">
    <w:name w:val="77D814F712D84576AFCF99FD9577A63D"/>
    <w:pPr>
      <w:bidi/>
    </w:pPr>
  </w:style>
  <w:style w:type="paragraph" w:customStyle="1" w:styleId="36A181FBA9D245A2A3EABC4F9683A5C1">
    <w:name w:val="36A181FBA9D245A2A3EABC4F9683A5C1"/>
    <w:pPr>
      <w:bidi/>
    </w:pPr>
  </w:style>
  <w:style w:type="paragraph" w:customStyle="1" w:styleId="84D0DCCB63434059A5B02AC720ABC473">
    <w:name w:val="84D0DCCB63434059A5B02AC720ABC473"/>
    <w:pPr>
      <w:bidi/>
    </w:pPr>
  </w:style>
  <w:style w:type="paragraph" w:customStyle="1" w:styleId="19A4B2BB6B674F53AA27551D42A8C099">
    <w:name w:val="19A4B2BB6B674F53AA27551D42A8C099"/>
    <w:pPr>
      <w:bidi/>
    </w:pPr>
  </w:style>
  <w:style w:type="paragraph" w:customStyle="1" w:styleId="38DDD6D848134FD89589F24F402DC9EA">
    <w:name w:val="38DDD6D848134FD89589F24F402DC9EA"/>
    <w:pPr>
      <w:bidi/>
    </w:pPr>
  </w:style>
  <w:style w:type="paragraph" w:customStyle="1" w:styleId="32C500A674D14CAF99F395FE5628133F">
    <w:name w:val="32C500A674D14CAF99F395FE5628133F"/>
    <w:pPr>
      <w:bidi/>
    </w:pPr>
  </w:style>
  <w:style w:type="paragraph" w:customStyle="1" w:styleId="0C194B4CDFE34160A002B7073A009273">
    <w:name w:val="0C194B4CDFE34160A002B7073A009273"/>
    <w:pPr>
      <w:bidi/>
    </w:pPr>
  </w:style>
  <w:style w:type="paragraph" w:customStyle="1" w:styleId="D0D72588045D4C0AA3EF451998081F07">
    <w:name w:val="D0D72588045D4C0AA3EF451998081F07"/>
    <w:pPr>
      <w:bidi/>
    </w:pPr>
  </w:style>
  <w:style w:type="paragraph" w:customStyle="1" w:styleId="F2128F68B6AC4AD6BD4940939BD7268B">
    <w:name w:val="F2128F68B6AC4AD6BD4940939BD7268B"/>
    <w:pPr>
      <w:bidi/>
    </w:pPr>
  </w:style>
  <w:style w:type="paragraph" w:customStyle="1" w:styleId="A9F349C4A06940A88E7F02138ACDCED9">
    <w:name w:val="A9F349C4A06940A88E7F02138ACDCED9"/>
    <w:pPr>
      <w:bidi/>
    </w:pPr>
  </w:style>
  <w:style w:type="paragraph" w:customStyle="1" w:styleId="9401AD007B9F44889D52F3B7C370F3E2">
    <w:name w:val="9401AD007B9F44889D52F3B7C370F3E2"/>
    <w:pPr>
      <w:bidi/>
    </w:pPr>
  </w:style>
  <w:style w:type="paragraph" w:customStyle="1" w:styleId="465B99DF79654538A83DF70459A4E1B2">
    <w:name w:val="465B99DF79654538A83DF70459A4E1B2"/>
    <w:pPr>
      <w:bidi/>
    </w:pPr>
  </w:style>
  <w:style w:type="paragraph" w:customStyle="1" w:styleId="599C56E77EF545C395CD93B6B6802BCD">
    <w:name w:val="599C56E77EF545C395CD93B6B6802BCD"/>
    <w:pPr>
      <w:bidi/>
    </w:pPr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1FD5654DCF5949F1A276586BB08B0D1F">
    <w:name w:val="1FD5654DCF5949F1A276586BB08B0D1F"/>
    <w:pPr>
      <w:bidi/>
    </w:pPr>
  </w:style>
  <w:style w:type="paragraph" w:customStyle="1" w:styleId="8FFC473F678D413ABCE3D8979B5B7EBB">
    <w:name w:val="8FFC473F678D413ABCE3D8979B5B7EBB"/>
    <w:pPr>
      <w:bidi/>
    </w:pPr>
  </w:style>
  <w:style w:type="paragraph" w:customStyle="1" w:styleId="0AD0F3C65A5E484D9800E356FB278F63">
    <w:name w:val="0AD0F3C65A5E484D9800E356FB278F63"/>
    <w:pPr>
      <w:bidi/>
    </w:pPr>
  </w:style>
  <w:style w:type="paragraph" w:customStyle="1" w:styleId="5FD946D5DDEE446E8CC592997867179C">
    <w:name w:val="5FD946D5DDEE446E8CC592997867179C"/>
    <w:pPr>
      <w:bidi/>
    </w:pPr>
  </w:style>
  <w:style w:type="paragraph" w:customStyle="1" w:styleId="714D9210C79949B0963B5D89D5D5333F">
    <w:name w:val="714D9210C79949B0963B5D89D5D5333F"/>
    <w:pPr>
      <w:bidi/>
    </w:pPr>
  </w:style>
  <w:style w:type="paragraph" w:customStyle="1" w:styleId="A6801F8E6A684CF495A4F56CBE2750ED">
    <w:name w:val="A6801F8E6A684CF495A4F56CBE2750ED"/>
    <w:pPr>
      <w:bidi/>
    </w:pPr>
  </w:style>
  <w:style w:type="paragraph" w:customStyle="1" w:styleId="2EAE851C921840E8805DD5796DBEEA48">
    <w:name w:val="2EAE851C921840E8805DD5796DBEEA48"/>
    <w:pPr>
      <w:bidi/>
    </w:pPr>
  </w:style>
  <w:style w:type="paragraph" w:customStyle="1" w:styleId="98D0BA25822042B2A1242F58FB50A18B">
    <w:name w:val="98D0BA25822042B2A1242F58FB50A18B"/>
    <w:pPr>
      <w:bidi/>
    </w:pPr>
  </w:style>
  <w:style w:type="paragraph" w:customStyle="1" w:styleId="9056656935D246E798FA8C0BB309ED19">
    <w:name w:val="9056656935D246E798FA8C0BB309ED19"/>
    <w:pPr>
      <w:bidi/>
    </w:pPr>
  </w:style>
  <w:style w:type="paragraph" w:customStyle="1" w:styleId="433FE6C7E079494DB3CF18361DF258AB">
    <w:name w:val="433FE6C7E079494DB3CF18361DF258AB"/>
    <w:pPr>
      <w:bidi/>
    </w:pPr>
  </w:style>
  <w:style w:type="paragraph" w:customStyle="1" w:styleId="05294DF1370E4FD1B66D2DE9E5EF40D5">
    <w:name w:val="05294DF1370E4FD1B66D2DE9E5EF40D5"/>
    <w:pPr>
      <w:bidi/>
    </w:pPr>
  </w:style>
  <w:style w:type="paragraph" w:customStyle="1" w:styleId="7AD48EA12CCD4A2C91EFF9799B01F3F3">
    <w:name w:val="7AD48EA12CCD4A2C91EFF9799B01F3F3"/>
    <w:pPr>
      <w:bidi/>
    </w:pPr>
  </w:style>
  <w:style w:type="paragraph" w:customStyle="1" w:styleId="63F1218AAF1A4D54B76D7E1D33E71CD4">
    <w:name w:val="63F1218AAF1A4D54B76D7E1D33E71CD4"/>
    <w:pPr>
      <w:bidi/>
    </w:pPr>
  </w:style>
  <w:style w:type="paragraph" w:customStyle="1" w:styleId="C497212938AE4F75AC042E2268C68C04">
    <w:name w:val="C497212938AE4F75AC042E2268C68C04"/>
    <w:pPr>
      <w:bidi/>
    </w:pPr>
  </w:style>
  <w:style w:type="paragraph" w:customStyle="1" w:styleId="72E669A8C89644279510AF88C2348E99">
    <w:name w:val="72E669A8C89644279510AF88C2348E99"/>
    <w:pPr>
      <w:bidi/>
    </w:pPr>
  </w:style>
  <w:style w:type="paragraph" w:customStyle="1" w:styleId="E9C80CC1739142EBAE31589EBFD77E77">
    <w:name w:val="E9C80CC1739142EBAE31589EBFD77E77"/>
    <w:pPr>
      <w:bidi/>
    </w:pPr>
  </w:style>
  <w:style w:type="paragraph" w:customStyle="1" w:styleId="A9D77E8D12C64A5DB286485F05EC9D73">
    <w:name w:val="A9D77E8D12C64A5DB286485F05EC9D73"/>
    <w:pPr>
      <w:bidi/>
    </w:pPr>
  </w:style>
  <w:style w:type="paragraph" w:customStyle="1" w:styleId="B40D0E153DD5490188C74B660BA8D8AE">
    <w:name w:val="B40D0E153DD5490188C74B660BA8D8A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3598E-CE73-4B53-8B81-570F2DA6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Tech</dc:creator>
  <cp:keywords/>
  <dc:description/>
  <cp:lastModifiedBy>Compu Tech</cp:lastModifiedBy>
  <cp:revision>2</cp:revision>
  <cp:lastPrinted>2025-08-06T09:16:00Z</cp:lastPrinted>
  <dcterms:created xsi:type="dcterms:W3CDTF">2025-08-06T09:16:00Z</dcterms:created>
  <dcterms:modified xsi:type="dcterms:W3CDTF">2025-08-06T09:16:00Z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